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7B96D5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A9BEB68" w14:textId="1CE24564" w:rsidR="001B2ABD" w:rsidRDefault="001A346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8F1C6C1" wp14:editId="6B4A5915">
                  <wp:extent cx="2139950" cy="2148840"/>
                  <wp:effectExtent l="0" t="0" r="0" b="3810"/>
                  <wp:docPr id="18556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62323" name="Picture 18556232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488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AA2CED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2E61B0C" w14:textId="59227672" w:rsidR="001B2ABD" w:rsidRDefault="001A3466" w:rsidP="001B2ABD">
            <w:pPr>
              <w:pStyle w:val="Title"/>
            </w:pPr>
            <w:r>
              <w:t>Shrutika juvale</w:t>
            </w:r>
          </w:p>
          <w:p w14:paraId="4D2027D5" w14:textId="53945DB2" w:rsidR="001A3466" w:rsidRPr="001A3466" w:rsidRDefault="001A3466" w:rsidP="001A3466"/>
          <w:p w14:paraId="70A86862" w14:textId="452C1D0F" w:rsidR="001B2ABD" w:rsidRDefault="001B2ABD" w:rsidP="001B2ABD">
            <w:pPr>
              <w:pStyle w:val="Subtitle"/>
            </w:pPr>
          </w:p>
        </w:tc>
      </w:tr>
      <w:tr w:rsidR="001B2ABD" w14:paraId="2A0F328A" w14:textId="77777777" w:rsidTr="001B2ABD">
        <w:tc>
          <w:tcPr>
            <w:tcW w:w="3600" w:type="dxa"/>
          </w:tcPr>
          <w:p w14:paraId="6FA37DB0" w14:textId="2E03FD40" w:rsidR="001B2ABD" w:rsidRDefault="00AC3C93" w:rsidP="00036450">
            <w:pPr>
              <w:pStyle w:val="Heading3"/>
            </w:pPr>
            <w:r>
              <w:t>OBJECTive</w:t>
            </w:r>
          </w:p>
          <w:p w14:paraId="1A9D906A" w14:textId="1C52D17B" w:rsidR="00AC3C93" w:rsidRDefault="00AC3C93" w:rsidP="00AC3C93">
            <w:pPr>
              <w:rPr>
                <w:sz w:val="24"/>
                <w:szCs w:val="24"/>
              </w:rPr>
            </w:pPr>
            <w:r w:rsidRPr="00226FBF">
              <w:rPr>
                <w:sz w:val="24"/>
                <w:szCs w:val="24"/>
              </w:rPr>
              <w:t>To be a part of an organization where I can fully uti</w:t>
            </w:r>
            <w:r>
              <w:rPr>
                <w:sz w:val="24"/>
                <w:szCs w:val="24"/>
              </w:rPr>
              <w:t>lize my skills and make a significant contribution to the success of the employer and at the same time my individual growth.</w:t>
            </w:r>
          </w:p>
          <w:p w14:paraId="220F483D" w14:textId="3CBC3BE7" w:rsidR="00036450" w:rsidRDefault="00036450" w:rsidP="009260CD"/>
          <w:p w14:paraId="3F531AD6" w14:textId="77777777" w:rsidR="00036450" w:rsidRDefault="00036450" w:rsidP="00036450"/>
          <w:sdt>
            <w:sdtPr>
              <w:id w:val="-1954003311"/>
              <w:placeholder>
                <w:docPart w:val="AF22B4F20B1C428CA95F191D97FB5469"/>
              </w:placeholder>
              <w:temporary/>
              <w:showingPlcHdr/>
              <w15:appearance w15:val="hidden"/>
            </w:sdtPr>
            <w:sdtContent>
              <w:p w14:paraId="723952F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88784223E2A43008C82D3EF27114A02"/>
              </w:placeholder>
              <w:temporary/>
              <w:showingPlcHdr/>
              <w15:appearance w15:val="hidden"/>
            </w:sdtPr>
            <w:sdtContent>
              <w:p w14:paraId="1C2FC12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EE0F49" w14:textId="7F4D4298" w:rsidR="00784AD3" w:rsidRDefault="00784AD3" w:rsidP="004D3011">
            <w:r w:rsidRPr="00745215">
              <w:rPr>
                <w:rFonts w:ascii="Times New Roman" w:hAnsi="Times New Roman" w:cs="Times New Roman"/>
              </w:rPr>
              <w:t>8291391779</w:t>
            </w:r>
          </w:p>
          <w:p w14:paraId="6F124B63" w14:textId="1186FEEA" w:rsidR="004D3011" w:rsidRDefault="00AC3C93" w:rsidP="004D3011">
            <w:r>
              <w:t>8591336592</w:t>
            </w:r>
          </w:p>
          <w:p w14:paraId="030FD5BA" w14:textId="77777777" w:rsidR="00784AD3" w:rsidRDefault="00784AD3" w:rsidP="004D3011"/>
          <w:p w14:paraId="1EB03266" w14:textId="77777777" w:rsidR="00784AD3" w:rsidRDefault="00784AD3" w:rsidP="004D3011"/>
          <w:sdt>
            <w:sdtPr>
              <w:id w:val="-799528573"/>
              <w:placeholder>
                <w:docPart w:val="611BFBE747D84F5E848488CBB2CEE8F1"/>
              </w:placeholder>
              <w:temporary/>
              <w:showingPlcHdr/>
              <w15:appearance w15:val="hidden"/>
            </w:sdtPr>
            <w:sdtContent>
              <w:p w14:paraId="6906E982" w14:textId="77777777" w:rsidR="00784AD3" w:rsidRDefault="00784AD3" w:rsidP="00784AD3">
                <w:r w:rsidRPr="004D3011">
                  <w:t>EMAIL:</w:t>
                </w:r>
              </w:p>
            </w:sdtContent>
          </w:sdt>
          <w:p w14:paraId="4938FF89" w14:textId="31E14120" w:rsidR="00784AD3" w:rsidRPr="00E4381A" w:rsidRDefault="00784AD3" w:rsidP="00784AD3">
            <w:pPr>
              <w:rPr>
                <w:rStyle w:val="Hyperlink"/>
              </w:rPr>
            </w:pPr>
            <w:r>
              <w:t>Shrutijuvale14@gmail.com</w:t>
            </w:r>
          </w:p>
          <w:p w14:paraId="42EBB933" w14:textId="77777777" w:rsidR="00784AD3" w:rsidRDefault="00784AD3" w:rsidP="004D3011"/>
          <w:p w14:paraId="6647B003" w14:textId="0A2F0C9A" w:rsidR="00AC3C93" w:rsidRDefault="00AC3C93" w:rsidP="00AC3C93">
            <w:pPr>
              <w:pStyle w:val="Heading3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t>FOL</w:t>
            </w:r>
            <w:r w:rsidR="00784AD3">
              <w:t>l</w:t>
            </w:r>
            <w:r>
              <w:t xml:space="preserve">OW </w:t>
            </w:r>
            <w:r w:rsidR="00784AD3">
              <w:t xml:space="preserve">me </w:t>
            </w:r>
            <w:r>
              <w:t xml:space="preserve">oNline </w:t>
            </w:r>
          </w:p>
          <w:p w14:paraId="2DD98CD1" w14:textId="77777777" w:rsidR="00AC3C93" w:rsidRPr="00784AD3" w:rsidRDefault="00AC3C93" w:rsidP="00784AD3">
            <w:pPr>
              <w:spacing w:after="160" w:line="276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4AD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https://www.linkedin.com/in/shrutika-juvale-21639b1b0/</w:t>
            </w:r>
          </w:p>
          <w:sdt>
            <w:sdtPr>
              <w:id w:val="-1444214663"/>
              <w:placeholder>
                <w:docPart w:val="06569A65349B49A7891E8368EDCA4E3A"/>
              </w:placeholder>
              <w:temporary/>
              <w:showingPlcHdr/>
              <w15:appearance w15:val="hidden"/>
            </w:sdtPr>
            <w:sdtContent>
              <w:p w14:paraId="12B998D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05A51D6" w14:textId="77777777" w:rsidR="00784AD3" w:rsidRPr="00784AD3" w:rsidRDefault="00784AD3" w:rsidP="00784AD3">
            <w:pPr>
              <w:rPr>
                <w:lang w:val="en-IN"/>
              </w:rPr>
            </w:pPr>
          </w:p>
          <w:p w14:paraId="42418F26" w14:textId="634D5E02" w:rsidR="00784AD3" w:rsidRDefault="00784AD3" w:rsidP="00784AD3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784AD3">
              <w:rPr>
                <w:lang w:val="en-IN"/>
              </w:rPr>
              <w:t>Interacting with different people</w:t>
            </w:r>
          </w:p>
          <w:p w14:paraId="11D607A4" w14:textId="77777777" w:rsidR="00784AD3" w:rsidRDefault="00784AD3" w:rsidP="00784AD3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784AD3">
              <w:rPr>
                <w:lang w:val="en-IN"/>
              </w:rPr>
              <w:t>Internet surfing</w:t>
            </w:r>
          </w:p>
          <w:p w14:paraId="54026DDC" w14:textId="2A1C6CDD" w:rsidR="00784AD3" w:rsidRDefault="00784AD3" w:rsidP="00784AD3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784AD3">
              <w:rPr>
                <w:lang w:val="en-IN"/>
              </w:rPr>
              <w:t xml:space="preserve">Listening music </w:t>
            </w:r>
          </w:p>
          <w:p w14:paraId="684EFE98" w14:textId="6A87905E" w:rsidR="00055E15" w:rsidRPr="00784AD3" w:rsidRDefault="00055E15" w:rsidP="00784AD3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>
              <w:rPr>
                <w:lang w:val="en-IN"/>
              </w:rPr>
              <w:t>Foodie</w:t>
            </w:r>
          </w:p>
          <w:p w14:paraId="78F45F7E" w14:textId="7FAAB045" w:rsidR="004D3011" w:rsidRPr="004D3011" w:rsidRDefault="004D3011" w:rsidP="004D3011"/>
        </w:tc>
        <w:tc>
          <w:tcPr>
            <w:tcW w:w="720" w:type="dxa"/>
          </w:tcPr>
          <w:p w14:paraId="5200616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810E2F1FE634C5CBBD0BA02617260F1"/>
              </w:placeholder>
              <w:temporary/>
              <w:showingPlcHdr/>
              <w15:appearance w15:val="hidden"/>
            </w:sdtPr>
            <w:sdtContent>
              <w:p w14:paraId="73A4A2C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E056C49" w14:textId="349CD5B7" w:rsidR="00036450" w:rsidRDefault="001A3466" w:rsidP="00B359E4">
            <w:pPr>
              <w:pStyle w:val="Heading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 MECHANICAL ENGINEERING                      2023</w:t>
            </w:r>
          </w:p>
          <w:p w14:paraId="27B0B958" w14:textId="77777777" w:rsidR="001A3466" w:rsidRDefault="001A3466" w:rsidP="001A3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Viva institute of technology </w:t>
            </w:r>
          </w:p>
          <w:p w14:paraId="41C32BDA" w14:textId="77777777" w:rsidR="001A3466" w:rsidRDefault="001A3466" w:rsidP="001A3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67.35%</w:t>
            </w:r>
          </w:p>
          <w:p w14:paraId="0CB10309" w14:textId="701F4435" w:rsidR="004D3011" w:rsidRDefault="004D3011" w:rsidP="001A3466"/>
          <w:p w14:paraId="6F47D8C8" w14:textId="25501E3A" w:rsidR="001A3466" w:rsidRDefault="001A3466" w:rsidP="001A3466">
            <w:pPr>
              <w:rPr>
                <w:b/>
                <w:bCs/>
                <w:sz w:val="24"/>
                <w:szCs w:val="24"/>
              </w:rPr>
            </w:pPr>
            <w:r w:rsidRPr="006F5470">
              <w:rPr>
                <w:b/>
                <w:bCs/>
                <w:sz w:val="24"/>
                <w:szCs w:val="24"/>
              </w:rPr>
              <w:t>HSC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2018</w:t>
            </w:r>
          </w:p>
          <w:p w14:paraId="32546924" w14:textId="77777777" w:rsidR="001A3466" w:rsidRDefault="001A3466" w:rsidP="001A3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Yojana junior college</w:t>
            </w:r>
          </w:p>
          <w:p w14:paraId="6B5266E9" w14:textId="77777777" w:rsidR="001A3466" w:rsidRDefault="001A3466" w:rsidP="001A3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54%</w:t>
            </w:r>
          </w:p>
          <w:p w14:paraId="5DF8BB79" w14:textId="77777777" w:rsidR="001A3466" w:rsidRDefault="001A3466" w:rsidP="001A3466">
            <w:pPr>
              <w:rPr>
                <w:sz w:val="24"/>
                <w:szCs w:val="24"/>
              </w:rPr>
            </w:pPr>
          </w:p>
          <w:p w14:paraId="767DBEE1" w14:textId="64B0AA28" w:rsidR="001A3466" w:rsidRDefault="001A3466" w:rsidP="001A346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SSC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2016</w:t>
            </w:r>
          </w:p>
          <w:p w14:paraId="5110BF24" w14:textId="77777777" w:rsidR="001A3466" w:rsidRDefault="001A3466" w:rsidP="001A34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Chogale</w:t>
            </w:r>
            <w:proofErr w:type="spellEnd"/>
            <w:r>
              <w:rPr>
                <w:sz w:val="24"/>
                <w:szCs w:val="24"/>
              </w:rPr>
              <w:t xml:space="preserve"> high school</w:t>
            </w:r>
          </w:p>
          <w:p w14:paraId="0A81963B" w14:textId="77777777" w:rsidR="001A3466" w:rsidRDefault="001A3466" w:rsidP="001A3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  <w:p w14:paraId="00360CB2" w14:textId="77777777" w:rsidR="001A3466" w:rsidRDefault="001A3466" w:rsidP="001A3466">
            <w:pPr>
              <w:rPr>
                <w:sz w:val="24"/>
                <w:szCs w:val="24"/>
              </w:rPr>
            </w:pPr>
          </w:p>
          <w:p w14:paraId="7DCE2817" w14:textId="77777777" w:rsidR="00036450" w:rsidRDefault="00036450" w:rsidP="00036450"/>
          <w:p w14:paraId="77376E1A" w14:textId="6F2CD8C6" w:rsidR="00036450" w:rsidRDefault="001A3466" w:rsidP="00036450">
            <w:pPr>
              <w:pStyle w:val="Heading2"/>
            </w:pPr>
            <w:r>
              <w:t>PROJECT</w:t>
            </w:r>
          </w:p>
          <w:p w14:paraId="1CCADB77" w14:textId="0E11EB01" w:rsidR="004D3011" w:rsidRPr="00EA4771" w:rsidRDefault="00745215" w:rsidP="0074521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EF75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Caf</w:t>
            </w:r>
            <w:r w:rsidR="00EF75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</w:t>
            </w:r>
            <w:r w:rsidRPr="00EF75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1C64E1" w:rsidRPr="00EF75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management </w:t>
            </w:r>
            <w:proofErr w:type="gramStart"/>
            <w:r w:rsidR="001C64E1" w:rsidRPr="00EF75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system</w:t>
            </w:r>
            <w:r w:rsidR="00C16D3B">
              <w:rPr>
                <w:rFonts w:ascii="Times New Roman" w:hAnsi="Times New Roman" w:cs="Times New Roman"/>
                <w:b/>
                <w:bCs/>
                <w:u w:val="single"/>
              </w:rPr>
              <w:t xml:space="preserve">  </w:t>
            </w:r>
            <w:r w:rsidR="00C16D3B" w:rsidRPr="00C16D3B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="00C16D3B" w:rsidRPr="00C16D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16D3B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EF755B" w:rsidRPr="00E0392E">
              <w:rPr>
                <w:rFonts w:ascii="Times New Roman" w:hAnsi="Times New Roman" w:cs="Times New Roman"/>
              </w:rPr>
              <w:t>In this proj</w:t>
            </w:r>
            <w:r w:rsidR="00E0392E">
              <w:rPr>
                <w:rFonts w:ascii="Times New Roman" w:hAnsi="Times New Roman" w:cs="Times New Roman"/>
              </w:rPr>
              <w:t xml:space="preserve">ect </w:t>
            </w:r>
            <w:r w:rsidR="00416F48">
              <w:rPr>
                <w:rFonts w:ascii="Times New Roman" w:hAnsi="Times New Roman" w:cs="Times New Roman"/>
              </w:rPr>
              <w:t>I have used python.</w:t>
            </w:r>
            <w:r w:rsidR="00EA4771">
              <w:rPr>
                <w:rFonts w:ascii="Times New Roman" w:hAnsi="Times New Roman" w:cs="Times New Roman"/>
              </w:rPr>
              <w:t xml:space="preserve"> </w:t>
            </w:r>
            <w:r w:rsidR="00CE1F95">
              <w:rPr>
                <w:rFonts w:ascii="Times New Roman" w:hAnsi="Times New Roman" w:cs="Times New Roman"/>
              </w:rPr>
              <w:t xml:space="preserve">This  project is </w:t>
            </w:r>
            <w:r w:rsidR="007B1D15">
              <w:rPr>
                <w:rFonts w:ascii="Times New Roman" w:hAnsi="Times New Roman" w:cs="Times New Roman"/>
              </w:rPr>
              <w:t>based on caf</w:t>
            </w:r>
            <w:r w:rsidR="00F82FA1">
              <w:rPr>
                <w:rFonts w:ascii="Times New Roman" w:hAnsi="Times New Roman" w:cs="Times New Roman"/>
              </w:rPr>
              <w:t>e</w:t>
            </w:r>
            <w:r w:rsidR="007B1D15">
              <w:rPr>
                <w:rFonts w:ascii="Times New Roman" w:hAnsi="Times New Roman" w:cs="Times New Roman"/>
              </w:rPr>
              <w:t xml:space="preserve"> management system </w:t>
            </w:r>
            <w:r w:rsidR="008078AA">
              <w:rPr>
                <w:rFonts w:ascii="Times New Roman" w:hAnsi="Times New Roman" w:cs="Times New Roman"/>
              </w:rPr>
              <w:t>including menu</w:t>
            </w:r>
            <w:r w:rsidR="00FF66C4">
              <w:rPr>
                <w:rFonts w:ascii="Times New Roman" w:hAnsi="Times New Roman" w:cs="Times New Roman"/>
              </w:rPr>
              <w:t xml:space="preserve"> list and there costs</w:t>
            </w:r>
            <w:r w:rsidR="00EA4771">
              <w:rPr>
                <w:rFonts w:ascii="Times New Roman" w:hAnsi="Times New Roman" w:cs="Times New Roman"/>
              </w:rPr>
              <w:t>.</w:t>
            </w:r>
          </w:p>
          <w:p w14:paraId="26F8D6C7" w14:textId="77777777" w:rsidR="00EA4771" w:rsidRPr="00C16D3B" w:rsidRDefault="00EA4771" w:rsidP="0074521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</w:p>
          <w:p w14:paraId="2D521C21" w14:textId="51E3DDD5" w:rsidR="00036450" w:rsidRDefault="00C16D3B" w:rsidP="00036450">
            <w:pPr>
              <w:pStyle w:val="Heading2"/>
            </w:pPr>
            <w:r>
              <w:t xml:space="preserve"> </w:t>
            </w:r>
          </w:p>
          <w:p w14:paraId="3126FDA1" w14:textId="77777777" w:rsidR="00AC3C93" w:rsidRPr="00AC3C93" w:rsidRDefault="00AC3C93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AC3C93">
              <w:rPr>
                <w:b/>
                <w:bCs/>
                <w:lang w:val="en-IN"/>
              </w:rPr>
              <w:t>HTML</w:t>
            </w:r>
            <w:r>
              <w:rPr>
                <w:b/>
                <w:bCs/>
                <w:lang w:val="en-IN"/>
              </w:rPr>
              <w:t xml:space="preserve"> </w:t>
            </w:r>
          </w:p>
          <w:p w14:paraId="3FDCCC1A" w14:textId="77777777" w:rsidR="00AC3C93" w:rsidRPr="00AC3C93" w:rsidRDefault="00AC3C93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>CSS</w:t>
            </w:r>
          </w:p>
          <w:p w14:paraId="148EC748" w14:textId="77777777" w:rsidR="00AC3C93" w:rsidRPr="00AC3C93" w:rsidRDefault="00AC3C93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>JAVASCRIPT</w:t>
            </w:r>
          </w:p>
          <w:p w14:paraId="447FD3B9" w14:textId="77777777" w:rsidR="00AC3C93" w:rsidRPr="00AC3C93" w:rsidRDefault="00AC3C93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>BOOTSTRAP</w:t>
            </w:r>
          </w:p>
          <w:p w14:paraId="76EA2D61" w14:textId="77777777" w:rsidR="00AC3C93" w:rsidRPr="00AC3C93" w:rsidRDefault="00AC3C93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>REACT</w:t>
            </w:r>
          </w:p>
          <w:p w14:paraId="10DBE5E4" w14:textId="77777777" w:rsidR="00AC3C93" w:rsidRPr="00AC3C93" w:rsidRDefault="00AC3C93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>PYTHON</w:t>
            </w:r>
          </w:p>
          <w:p w14:paraId="5F0F14D9" w14:textId="1F1AD440" w:rsidR="00AC3C93" w:rsidRPr="00AC3C93" w:rsidRDefault="00055E15" w:rsidP="00AC3C9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  <w:p w14:paraId="420DE4CC" w14:textId="7C91A011" w:rsidR="00AC3C93" w:rsidRPr="00AC3C93" w:rsidRDefault="00AC3C93" w:rsidP="00AC3C93">
            <w:pPr>
              <w:rPr>
                <w:color w:val="FFFFFF" w:themeColor="background1"/>
              </w:rPr>
            </w:pPr>
          </w:p>
        </w:tc>
      </w:tr>
    </w:tbl>
    <w:p w14:paraId="2412961A" w14:textId="77777777" w:rsidR="00802AC4" w:rsidRDefault="00802AC4" w:rsidP="000C45FF">
      <w:pPr>
        <w:tabs>
          <w:tab w:val="left" w:pos="990"/>
        </w:tabs>
      </w:pPr>
    </w:p>
    <w:sectPr w:rsidR="00802AC4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AF0F8" w14:textId="77777777" w:rsidR="00BC7BF8" w:rsidRDefault="00BC7BF8" w:rsidP="000C45FF">
      <w:r>
        <w:separator/>
      </w:r>
    </w:p>
  </w:endnote>
  <w:endnote w:type="continuationSeparator" w:id="0">
    <w:p w14:paraId="613FCA16" w14:textId="77777777" w:rsidR="00BC7BF8" w:rsidRDefault="00BC7B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9F516" w14:textId="77777777" w:rsidR="00BC7BF8" w:rsidRDefault="00BC7BF8" w:rsidP="000C45FF">
      <w:r>
        <w:separator/>
      </w:r>
    </w:p>
  </w:footnote>
  <w:footnote w:type="continuationSeparator" w:id="0">
    <w:p w14:paraId="6432D58A" w14:textId="77777777" w:rsidR="00BC7BF8" w:rsidRDefault="00BC7B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BF01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ADCB85" wp14:editId="28658DE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16683"/>
    <w:multiLevelType w:val="hybridMultilevel"/>
    <w:tmpl w:val="144C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34E"/>
    <w:multiLevelType w:val="hybridMultilevel"/>
    <w:tmpl w:val="4ACCF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692"/>
    <w:multiLevelType w:val="hybridMultilevel"/>
    <w:tmpl w:val="E114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A49F1"/>
    <w:multiLevelType w:val="hybridMultilevel"/>
    <w:tmpl w:val="E5BAC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7C14"/>
    <w:multiLevelType w:val="hybridMultilevel"/>
    <w:tmpl w:val="E2F6B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93A55"/>
    <w:multiLevelType w:val="hybridMultilevel"/>
    <w:tmpl w:val="3F54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56F3A"/>
    <w:multiLevelType w:val="hybridMultilevel"/>
    <w:tmpl w:val="A6B04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032A5"/>
    <w:multiLevelType w:val="hybridMultilevel"/>
    <w:tmpl w:val="1C74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A72B2"/>
    <w:multiLevelType w:val="hybridMultilevel"/>
    <w:tmpl w:val="CE44C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02295">
    <w:abstractNumId w:val="0"/>
  </w:num>
  <w:num w:numId="2" w16cid:durableId="2079395962">
    <w:abstractNumId w:val="4"/>
  </w:num>
  <w:num w:numId="3" w16cid:durableId="1827279384">
    <w:abstractNumId w:val="3"/>
  </w:num>
  <w:num w:numId="4" w16cid:durableId="773790513">
    <w:abstractNumId w:val="5"/>
  </w:num>
  <w:num w:numId="5" w16cid:durableId="2103598604">
    <w:abstractNumId w:val="2"/>
  </w:num>
  <w:num w:numId="6" w16cid:durableId="137844193">
    <w:abstractNumId w:val="6"/>
  </w:num>
  <w:num w:numId="7" w16cid:durableId="1782800242">
    <w:abstractNumId w:val="8"/>
  </w:num>
  <w:num w:numId="8" w16cid:durableId="441917593">
    <w:abstractNumId w:val="7"/>
  </w:num>
  <w:num w:numId="9" w16cid:durableId="168593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66"/>
    <w:rsid w:val="00036450"/>
    <w:rsid w:val="00055E15"/>
    <w:rsid w:val="00094499"/>
    <w:rsid w:val="000C45FF"/>
    <w:rsid w:val="000E3FD1"/>
    <w:rsid w:val="00112054"/>
    <w:rsid w:val="001317D8"/>
    <w:rsid w:val="001525E1"/>
    <w:rsid w:val="00180329"/>
    <w:rsid w:val="0019001F"/>
    <w:rsid w:val="001A3466"/>
    <w:rsid w:val="001A74A5"/>
    <w:rsid w:val="001B2ABD"/>
    <w:rsid w:val="001C64E1"/>
    <w:rsid w:val="001E0391"/>
    <w:rsid w:val="001E1759"/>
    <w:rsid w:val="001F1ECC"/>
    <w:rsid w:val="002400EB"/>
    <w:rsid w:val="00256CF7"/>
    <w:rsid w:val="00281FD5"/>
    <w:rsid w:val="002A63A8"/>
    <w:rsid w:val="002E0070"/>
    <w:rsid w:val="0030481B"/>
    <w:rsid w:val="003156FC"/>
    <w:rsid w:val="003254B5"/>
    <w:rsid w:val="0037121F"/>
    <w:rsid w:val="003910D8"/>
    <w:rsid w:val="00392AC1"/>
    <w:rsid w:val="003A6B7D"/>
    <w:rsid w:val="003B06CA"/>
    <w:rsid w:val="004071FC"/>
    <w:rsid w:val="00416F48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45215"/>
    <w:rsid w:val="00764C9F"/>
    <w:rsid w:val="007775E1"/>
    <w:rsid w:val="00784AD3"/>
    <w:rsid w:val="007867A0"/>
    <w:rsid w:val="007927F5"/>
    <w:rsid w:val="007B1D15"/>
    <w:rsid w:val="00802AC4"/>
    <w:rsid w:val="00802CA0"/>
    <w:rsid w:val="008078AA"/>
    <w:rsid w:val="009260CD"/>
    <w:rsid w:val="00940A66"/>
    <w:rsid w:val="00952C25"/>
    <w:rsid w:val="00A2118D"/>
    <w:rsid w:val="00AC3C93"/>
    <w:rsid w:val="00AD0A50"/>
    <w:rsid w:val="00AD76E2"/>
    <w:rsid w:val="00B20152"/>
    <w:rsid w:val="00B359E4"/>
    <w:rsid w:val="00B57D98"/>
    <w:rsid w:val="00B70850"/>
    <w:rsid w:val="00BC7BF8"/>
    <w:rsid w:val="00C066B6"/>
    <w:rsid w:val="00C16D3B"/>
    <w:rsid w:val="00C37BA1"/>
    <w:rsid w:val="00C4674C"/>
    <w:rsid w:val="00C506CF"/>
    <w:rsid w:val="00C72BED"/>
    <w:rsid w:val="00C9578B"/>
    <w:rsid w:val="00CB0055"/>
    <w:rsid w:val="00CE1F95"/>
    <w:rsid w:val="00D2522B"/>
    <w:rsid w:val="00D422DE"/>
    <w:rsid w:val="00D5459D"/>
    <w:rsid w:val="00D66A91"/>
    <w:rsid w:val="00DA1F4D"/>
    <w:rsid w:val="00DD172A"/>
    <w:rsid w:val="00E0392E"/>
    <w:rsid w:val="00E25A26"/>
    <w:rsid w:val="00E4381A"/>
    <w:rsid w:val="00E55D74"/>
    <w:rsid w:val="00EA4771"/>
    <w:rsid w:val="00EF755B"/>
    <w:rsid w:val="00F60274"/>
    <w:rsid w:val="00F77FB9"/>
    <w:rsid w:val="00F82FA1"/>
    <w:rsid w:val="00FB068F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D6D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1A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82\AppData\Local\Microsoft\Office\16.0\DTS\en-IN%7b6CC0D378-E89C-4E52-A528-FA2ECB65D451%7d\%7bF5E242BC-CFC5-4E0D-B59F-828583E4E13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22B4F20B1C428CA95F191D97FB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1F4A-6A7C-46C8-A3E2-940438B351C7}"/>
      </w:docPartPr>
      <w:docPartBody>
        <w:p w:rsidR="009E4AAE" w:rsidRDefault="009E4AAE">
          <w:pPr>
            <w:pStyle w:val="AF22B4F20B1C428CA95F191D97FB5469"/>
          </w:pPr>
          <w:r w:rsidRPr="00CB0055">
            <w:t>Contact</w:t>
          </w:r>
        </w:p>
      </w:docPartBody>
    </w:docPart>
    <w:docPart>
      <w:docPartPr>
        <w:name w:val="D88784223E2A43008C82D3EF27114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E1588-7CF2-47F6-838B-A2B9DF29A478}"/>
      </w:docPartPr>
      <w:docPartBody>
        <w:p w:rsidR="009E4AAE" w:rsidRDefault="009E4AAE">
          <w:pPr>
            <w:pStyle w:val="D88784223E2A43008C82D3EF27114A02"/>
          </w:pPr>
          <w:r w:rsidRPr="004D3011">
            <w:t>PHONE:</w:t>
          </w:r>
        </w:p>
      </w:docPartBody>
    </w:docPart>
    <w:docPart>
      <w:docPartPr>
        <w:name w:val="06569A65349B49A7891E8368EDCA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F6B2-CBD0-4123-91D7-9A6FF0A0B788}"/>
      </w:docPartPr>
      <w:docPartBody>
        <w:p w:rsidR="009E4AAE" w:rsidRDefault="009E4AAE">
          <w:pPr>
            <w:pStyle w:val="06569A65349B49A7891E8368EDCA4E3A"/>
          </w:pPr>
          <w:r w:rsidRPr="00CB0055">
            <w:t>Hobbies</w:t>
          </w:r>
        </w:p>
      </w:docPartBody>
    </w:docPart>
    <w:docPart>
      <w:docPartPr>
        <w:name w:val="C810E2F1FE634C5CBBD0BA026172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8FD9-2967-4287-9B63-3616FB98F8D3}"/>
      </w:docPartPr>
      <w:docPartBody>
        <w:p w:rsidR="009E4AAE" w:rsidRDefault="009E4AAE">
          <w:pPr>
            <w:pStyle w:val="C810E2F1FE634C5CBBD0BA02617260F1"/>
          </w:pPr>
          <w:r w:rsidRPr="00036450">
            <w:t>EDUCATION</w:t>
          </w:r>
        </w:p>
      </w:docPartBody>
    </w:docPart>
    <w:docPart>
      <w:docPartPr>
        <w:name w:val="611BFBE747D84F5E848488CBB2CEE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8229-BEFD-47D9-9246-CDC1530B1770}"/>
      </w:docPartPr>
      <w:docPartBody>
        <w:p w:rsidR="009E4AAE" w:rsidRDefault="009E4AAE" w:rsidP="009E4AAE">
          <w:pPr>
            <w:pStyle w:val="611BFBE747D84F5E848488CBB2CEE8F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AE"/>
    <w:rsid w:val="00150AAA"/>
    <w:rsid w:val="00392AC1"/>
    <w:rsid w:val="009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2B4F20B1C428CA95F191D97FB5469">
    <w:name w:val="AF22B4F20B1C428CA95F191D97FB5469"/>
  </w:style>
  <w:style w:type="paragraph" w:customStyle="1" w:styleId="D88784223E2A43008C82D3EF27114A02">
    <w:name w:val="D88784223E2A43008C82D3EF27114A02"/>
  </w:style>
  <w:style w:type="character" w:styleId="Hyperlink">
    <w:name w:val="Hyperlink"/>
    <w:basedOn w:val="DefaultParagraphFont"/>
    <w:uiPriority w:val="99"/>
    <w:unhideWhenUsed/>
    <w:rsid w:val="009E4AAE"/>
    <w:rPr>
      <w:color w:val="C45911" w:themeColor="accent2" w:themeShade="BF"/>
      <w:u w:val="single"/>
    </w:rPr>
  </w:style>
  <w:style w:type="paragraph" w:customStyle="1" w:styleId="06569A65349B49A7891E8368EDCA4E3A">
    <w:name w:val="06569A65349B49A7891E8368EDCA4E3A"/>
  </w:style>
  <w:style w:type="paragraph" w:customStyle="1" w:styleId="C810E2F1FE634C5CBBD0BA02617260F1">
    <w:name w:val="C810E2F1FE634C5CBBD0BA02617260F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9B39A1F26D7487EB05A684C806718FE">
    <w:name w:val="A9B39A1F26D7487EB05A684C806718FE"/>
  </w:style>
  <w:style w:type="paragraph" w:customStyle="1" w:styleId="611BFBE747D84F5E848488CBB2CEE8F1">
    <w:name w:val="611BFBE747D84F5E848488CBB2CEE8F1"/>
    <w:rsid w:val="009E4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{F5E242BC-CFC5-4E0D-B59F-828583E4E134}tf00546271_win32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2024-08-08T11:52:00Z</dcterms:created>
  <dcterms:modified xsi:type="dcterms:W3CDTF">2024-08-08T15:10:00Z</dcterms:modified>
</cp:coreProperties>
</file>